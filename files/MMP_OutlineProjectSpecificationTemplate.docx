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25534" w14:textId="77777777" w:rsidR="00536C05" w:rsidRPr="00472300" w:rsidRDefault="00536C05">
      <w:pPr>
        <w:rPr>
          <w:rFonts w:ascii="Calibri" w:hAnsi="Calibri"/>
        </w:rPr>
      </w:pPr>
    </w:p>
    <w:p w14:paraId="6E4FEFFC" w14:textId="77777777" w:rsidR="00FA02B2" w:rsidRDefault="00FA02B2" w:rsidP="00806CFF">
      <w:pPr>
        <w:rPr>
          <w:rFonts w:ascii="Calibri" w:hAnsi="Calibri" w:cs="Arial"/>
          <w:b/>
          <w:sz w:val="40"/>
          <w:szCs w:val="40"/>
          <w:lang w:val="en-US"/>
        </w:rPr>
      </w:pPr>
    </w:p>
    <w:p w14:paraId="4C7D7492" w14:textId="27CB900F" w:rsidR="00FA02B2" w:rsidRPr="00FA02B2" w:rsidRDefault="003268F4" w:rsidP="00FA02B2">
      <w:pPr>
        <w:rPr>
          <w:rFonts w:ascii="Calibri" w:hAnsi="Calibri" w:cs="Arial"/>
          <w:b/>
          <w:sz w:val="40"/>
          <w:szCs w:val="40"/>
          <w:lang w:val="en-US"/>
        </w:rPr>
      </w:pPr>
      <w:r>
        <w:rPr>
          <w:rFonts w:ascii="Calibri" w:hAnsi="Calibri" w:cs="Arial"/>
          <w:b/>
          <w:sz w:val="40"/>
          <w:szCs w:val="40"/>
          <w:lang w:val="en-US"/>
        </w:rPr>
        <w:t xml:space="preserve">Web Application </w:t>
      </w:r>
      <w:r w:rsidR="005204D3">
        <w:rPr>
          <w:rFonts w:ascii="Calibri" w:hAnsi="Calibri" w:cs="Arial"/>
          <w:b/>
          <w:sz w:val="40"/>
          <w:szCs w:val="40"/>
          <w:lang w:val="en-US"/>
        </w:rPr>
        <w:t>that shows</w:t>
      </w:r>
      <w:r w:rsidR="00D16EE9">
        <w:rPr>
          <w:rFonts w:ascii="Calibri" w:hAnsi="Calibri" w:cs="Arial"/>
          <w:b/>
          <w:sz w:val="40"/>
          <w:szCs w:val="40"/>
          <w:lang w:val="en-US"/>
        </w:rPr>
        <w:t xml:space="preserve"> R</w:t>
      </w:r>
      <w:r w:rsidR="00817A84">
        <w:rPr>
          <w:rFonts w:ascii="Calibri" w:hAnsi="Calibri" w:cs="Arial"/>
          <w:b/>
          <w:sz w:val="40"/>
          <w:szCs w:val="40"/>
          <w:lang w:val="en-US"/>
        </w:rPr>
        <w:t>eal-T</w:t>
      </w:r>
      <w:r w:rsidR="00DE6DEB">
        <w:rPr>
          <w:rFonts w:ascii="Calibri" w:hAnsi="Calibri" w:cs="Arial"/>
          <w:b/>
          <w:sz w:val="40"/>
          <w:szCs w:val="40"/>
          <w:lang w:val="en-US"/>
        </w:rPr>
        <w:t>ime</w:t>
      </w:r>
      <w:r w:rsidR="00FA02B2" w:rsidRPr="00FA02B2">
        <w:rPr>
          <w:rFonts w:ascii="Calibri" w:hAnsi="Calibri" w:cs="Arial"/>
          <w:b/>
          <w:sz w:val="40"/>
          <w:szCs w:val="40"/>
          <w:lang w:val="en-US"/>
        </w:rPr>
        <w:t xml:space="preserve"> Heart Rate Measurement</w:t>
      </w:r>
      <w:r w:rsidR="00A55B31">
        <w:rPr>
          <w:rFonts w:ascii="Calibri" w:hAnsi="Calibri" w:cs="Arial"/>
          <w:b/>
          <w:sz w:val="40"/>
          <w:szCs w:val="40"/>
          <w:lang w:val="en-US"/>
        </w:rPr>
        <w:t>s</w:t>
      </w:r>
      <w:r w:rsidR="00FA02B2" w:rsidRPr="00FA02B2">
        <w:rPr>
          <w:rFonts w:ascii="Calibri" w:hAnsi="Calibri" w:cs="Arial"/>
          <w:b/>
          <w:sz w:val="40"/>
          <w:szCs w:val="40"/>
          <w:lang w:val="en-US"/>
        </w:rPr>
        <w:t xml:space="preserve"> From</w:t>
      </w:r>
      <w:r w:rsidR="00DB68F0">
        <w:rPr>
          <w:rFonts w:ascii="Calibri" w:hAnsi="Calibri" w:cs="Arial"/>
          <w:b/>
          <w:sz w:val="40"/>
          <w:szCs w:val="40"/>
          <w:lang w:val="en-US"/>
        </w:rPr>
        <w:t xml:space="preserve"> a</w:t>
      </w:r>
    </w:p>
    <w:p w14:paraId="0BB682BD" w14:textId="28FA188F" w:rsidR="00FA02B2" w:rsidRDefault="00FA02B2" w:rsidP="00FA02B2">
      <w:pPr>
        <w:rPr>
          <w:rFonts w:ascii="Calibri" w:hAnsi="Calibri" w:cs="Arial"/>
          <w:b/>
          <w:sz w:val="40"/>
          <w:szCs w:val="40"/>
          <w:lang w:val="en-US"/>
        </w:rPr>
      </w:pPr>
      <w:r w:rsidRPr="00FA02B2">
        <w:rPr>
          <w:rFonts w:ascii="Calibri" w:hAnsi="Calibri" w:cs="Arial"/>
          <w:b/>
          <w:sz w:val="40"/>
          <w:szCs w:val="40"/>
          <w:lang w:val="en-US"/>
        </w:rPr>
        <w:t>Human Face Using a Webcam</w:t>
      </w:r>
      <w:r w:rsidR="008D7B6B">
        <w:rPr>
          <w:rFonts w:ascii="Calibri" w:hAnsi="Calibri" w:cs="Arial"/>
          <w:b/>
          <w:sz w:val="40"/>
          <w:szCs w:val="40"/>
          <w:lang w:val="en-US"/>
        </w:rPr>
        <w:t xml:space="preserve"> </w:t>
      </w:r>
      <w:r w:rsidR="0014230B">
        <w:rPr>
          <w:rFonts w:ascii="Calibri" w:hAnsi="Calibri" w:cs="Arial"/>
          <w:b/>
          <w:sz w:val="40"/>
          <w:szCs w:val="40"/>
          <w:lang w:val="en-US"/>
        </w:rPr>
        <w:t>Feed</w:t>
      </w:r>
    </w:p>
    <w:p w14:paraId="0DE2A386" w14:textId="77777777" w:rsidR="00806CFF" w:rsidRPr="00472300" w:rsidRDefault="00806CFF" w:rsidP="00806CFF">
      <w:pPr>
        <w:rPr>
          <w:rFonts w:ascii="Calibri" w:hAnsi="Calibri"/>
        </w:rPr>
      </w:pPr>
    </w:p>
    <w:p w14:paraId="4AA81243" w14:textId="77777777" w:rsidR="00806CFF" w:rsidRPr="00472300" w:rsidRDefault="00806CFF">
      <w:pPr>
        <w:rPr>
          <w:rFonts w:ascii="Calibri" w:hAnsi="Calibri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565"/>
      </w:tblGrid>
      <w:tr w:rsidR="00806CFF" w:rsidRPr="00472300" w14:paraId="01C85B17" w14:textId="77777777" w:rsidTr="00472300">
        <w:tc>
          <w:tcPr>
            <w:tcW w:w="1951" w:type="dxa"/>
            <w:vAlign w:val="center"/>
          </w:tcPr>
          <w:p w14:paraId="2CD1723A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Report Name</w:t>
            </w:r>
          </w:p>
        </w:tc>
        <w:tc>
          <w:tcPr>
            <w:tcW w:w="6565" w:type="dxa"/>
            <w:vAlign w:val="center"/>
          </w:tcPr>
          <w:p w14:paraId="7A17E56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Outline Project Specification</w:t>
            </w:r>
          </w:p>
        </w:tc>
      </w:tr>
      <w:tr w:rsidR="00806CFF" w:rsidRPr="00472300" w14:paraId="6D455B81" w14:textId="77777777" w:rsidTr="00472300">
        <w:tc>
          <w:tcPr>
            <w:tcW w:w="1951" w:type="dxa"/>
            <w:vAlign w:val="center"/>
          </w:tcPr>
          <w:p w14:paraId="7E5B3D8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Author (User Id)</w:t>
            </w:r>
          </w:p>
        </w:tc>
        <w:tc>
          <w:tcPr>
            <w:tcW w:w="6565" w:type="dxa"/>
            <w:vAlign w:val="center"/>
          </w:tcPr>
          <w:p w14:paraId="0D54120E" w14:textId="0791E8AF" w:rsidR="00806CFF" w:rsidRPr="00472300" w:rsidRDefault="00823D79" w:rsidP="00823D79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Alexander Barnes</w:t>
            </w:r>
            <w:r w:rsidR="00806CFF" w:rsidRPr="00472300">
              <w:rPr>
                <w:rFonts w:ascii="Calibri" w:hAnsi="Calibri"/>
              </w:rPr>
              <w:t xml:space="preserve"> (</w:t>
            </w:r>
            <w:r>
              <w:rPr>
                <w:rFonts w:ascii="Calibri" w:hAnsi="Calibri"/>
              </w:rPr>
              <w:t>acb12</w:t>
            </w:r>
            <w:r w:rsidR="00806CFF" w:rsidRPr="00472300">
              <w:rPr>
                <w:rFonts w:ascii="Calibri" w:hAnsi="Calibri"/>
              </w:rPr>
              <w:t>)</w:t>
            </w:r>
          </w:p>
        </w:tc>
      </w:tr>
      <w:tr w:rsidR="00806CFF" w:rsidRPr="00472300" w14:paraId="168519CC" w14:textId="77777777" w:rsidTr="00472300">
        <w:tc>
          <w:tcPr>
            <w:tcW w:w="1951" w:type="dxa"/>
            <w:vAlign w:val="center"/>
          </w:tcPr>
          <w:p w14:paraId="18D45B74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Supervisor</w:t>
            </w:r>
          </w:p>
        </w:tc>
        <w:tc>
          <w:tcPr>
            <w:tcW w:w="6565" w:type="dxa"/>
            <w:vAlign w:val="center"/>
          </w:tcPr>
          <w:p w14:paraId="25C520B9" w14:textId="7E2482E2" w:rsidR="00806CFF" w:rsidRPr="00472300" w:rsidRDefault="00823D79" w:rsidP="00823D79">
            <w:pPr>
              <w:spacing w:before="40" w:after="40"/>
              <w:rPr>
                <w:rFonts w:ascii="Calibri" w:hAnsi="Calibri"/>
              </w:rPr>
            </w:pPr>
            <w:r w:rsidRPr="00823D79">
              <w:rPr>
                <w:rFonts w:ascii="Calibri" w:hAnsi="Calibri"/>
              </w:rPr>
              <w:t xml:space="preserve">Bernie Tiddeman </w:t>
            </w:r>
            <w:r w:rsidR="00F8061C" w:rsidRPr="00472300">
              <w:rPr>
                <w:rFonts w:ascii="Calibri" w:hAnsi="Calibri"/>
              </w:rPr>
              <w:t>(</w:t>
            </w:r>
            <w:r>
              <w:rPr>
                <w:rFonts w:ascii="Calibri" w:hAnsi="Calibri"/>
              </w:rPr>
              <w:t>bpt</w:t>
            </w:r>
            <w:r w:rsidR="00F8061C" w:rsidRPr="00472300">
              <w:rPr>
                <w:rFonts w:ascii="Calibri" w:hAnsi="Calibri"/>
              </w:rPr>
              <w:t>)</w:t>
            </w:r>
          </w:p>
        </w:tc>
      </w:tr>
      <w:tr w:rsidR="00806CFF" w:rsidRPr="00472300" w14:paraId="22170681" w14:textId="77777777" w:rsidTr="00472300">
        <w:tc>
          <w:tcPr>
            <w:tcW w:w="1951" w:type="dxa"/>
            <w:vAlign w:val="center"/>
          </w:tcPr>
          <w:p w14:paraId="0B3B709E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  <w:tc>
          <w:tcPr>
            <w:tcW w:w="6565" w:type="dxa"/>
            <w:vAlign w:val="center"/>
          </w:tcPr>
          <w:p w14:paraId="025C182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</w:tr>
      <w:tr w:rsidR="00806CFF" w:rsidRPr="00472300" w14:paraId="2AAC48AA" w14:textId="77777777" w:rsidTr="00472300">
        <w:tc>
          <w:tcPr>
            <w:tcW w:w="1951" w:type="dxa"/>
            <w:vAlign w:val="center"/>
          </w:tcPr>
          <w:p w14:paraId="68614C2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Module</w:t>
            </w:r>
          </w:p>
        </w:tc>
        <w:tc>
          <w:tcPr>
            <w:tcW w:w="6565" w:type="dxa"/>
            <w:vAlign w:val="center"/>
          </w:tcPr>
          <w:p w14:paraId="77B30AA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CS39440</w:t>
            </w:r>
          </w:p>
        </w:tc>
      </w:tr>
      <w:tr w:rsidR="007C4D2D" w:rsidRPr="00472300" w14:paraId="6131E052" w14:textId="77777777" w:rsidTr="00472300">
        <w:tc>
          <w:tcPr>
            <w:tcW w:w="1951" w:type="dxa"/>
            <w:vAlign w:val="center"/>
          </w:tcPr>
          <w:p w14:paraId="014793E0" w14:textId="4F7DEAED" w:rsidR="007C4D2D" w:rsidRPr="00472300" w:rsidRDefault="007C4D2D" w:rsidP="00472300">
            <w:pPr>
              <w:spacing w:before="40" w:after="40"/>
              <w:rPr>
                <w:rFonts w:ascii="Calibri" w:hAnsi="Calibri"/>
                <w:lang w:val="en-US"/>
              </w:rPr>
            </w:pPr>
            <w:r w:rsidRPr="00472300">
              <w:rPr>
                <w:rFonts w:ascii="Calibri" w:hAnsi="Calibri"/>
                <w:lang w:val="en-US"/>
              </w:rPr>
              <w:t>Degree Scheme</w:t>
            </w:r>
          </w:p>
        </w:tc>
        <w:tc>
          <w:tcPr>
            <w:tcW w:w="6565" w:type="dxa"/>
            <w:vAlign w:val="center"/>
          </w:tcPr>
          <w:p w14:paraId="3200BBD0" w14:textId="6C54F613" w:rsidR="007C4D2D" w:rsidRPr="00472300" w:rsidRDefault="009A3E80" w:rsidP="00472300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G401</w:t>
            </w:r>
            <w:r w:rsidR="007C4D2D" w:rsidRPr="00472300">
              <w:rPr>
                <w:rFonts w:ascii="Calibri" w:hAnsi="Calibri"/>
              </w:rPr>
              <w:t xml:space="preserve"> (Computer Science</w:t>
            </w:r>
            <w:r>
              <w:rPr>
                <w:rFonts w:ascii="Calibri" w:hAnsi="Calibri"/>
              </w:rPr>
              <w:t xml:space="preserve"> with Integrated Placement Year</w:t>
            </w:r>
            <w:r w:rsidR="007C4D2D" w:rsidRPr="00472300">
              <w:rPr>
                <w:rFonts w:ascii="Calibri" w:hAnsi="Calibri"/>
              </w:rPr>
              <w:t>)</w:t>
            </w:r>
          </w:p>
        </w:tc>
      </w:tr>
      <w:tr w:rsidR="00806CFF" w:rsidRPr="00472300" w14:paraId="16CBE57F" w14:textId="77777777" w:rsidTr="00472300">
        <w:tc>
          <w:tcPr>
            <w:tcW w:w="1951" w:type="dxa"/>
            <w:vAlign w:val="center"/>
          </w:tcPr>
          <w:p w14:paraId="2E6C6AD0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  <w:tc>
          <w:tcPr>
            <w:tcW w:w="6565" w:type="dxa"/>
            <w:vAlign w:val="center"/>
          </w:tcPr>
          <w:p w14:paraId="104A8B3A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</w:tr>
      <w:tr w:rsidR="00806CFF" w:rsidRPr="00472300" w14:paraId="0412329C" w14:textId="77777777" w:rsidTr="00472300">
        <w:tc>
          <w:tcPr>
            <w:tcW w:w="1951" w:type="dxa"/>
            <w:vAlign w:val="center"/>
          </w:tcPr>
          <w:p w14:paraId="2730002C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Date</w:t>
            </w:r>
          </w:p>
        </w:tc>
        <w:tc>
          <w:tcPr>
            <w:tcW w:w="6565" w:type="dxa"/>
            <w:vAlign w:val="center"/>
          </w:tcPr>
          <w:p w14:paraId="778352F3" w14:textId="0411515D" w:rsidR="00806CFF" w:rsidRPr="00472300" w:rsidRDefault="009A3E80" w:rsidP="00472300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February 7</w:t>
            </w:r>
            <w:r w:rsidR="00675C3A" w:rsidRPr="00472300">
              <w:rPr>
                <w:rFonts w:ascii="Calibri" w:hAnsi="Calibri"/>
              </w:rPr>
              <w:t>, 201</w:t>
            </w:r>
            <w:r w:rsidR="00AC4CF7" w:rsidRPr="00472300">
              <w:rPr>
                <w:rFonts w:ascii="Calibri" w:hAnsi="Calibri"/>
              </w:rPr>
              <w:t>6</w:t>
            </w:r>
          </w:p>
        </w:tc>
      </w:tr>
      <w:tr w:rsidR="00806CFF" w:rsidRPr="00472300" w14:paraId="330258B7" w14:textId="77777777" w:rsidTr="00472300">
        <w:tc>
          <w:tcPr>
            <w:tcW w:w="1951" w:type="dxa"/>
            <w:vAlign w:val="center"/>
          </w:tcPr>
          <w:p w14:paraId="492C47BD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Revision</w:t>
            </w:r>
          </w:p>
        </w:tc>
        <w:tc>
          <w:tcPr>
            <w:tcW w:w="6565" w:type="dxa"/>
            <w:vAlign w:val="center"/>
          </w:tcPr>
          <w:p w14:paraId="42C8F8EC" w14:textId="2CE9276D" w:rsidR="00806CFF" w:rsidRPr="00472300" w:rsidRDefault="005D2A49" w:rsidP="00472300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="00806CFF" w:rsidRPr="00472300">
              <w:rPr>
                <w:rFonts w:ascii="Calibri" w:hAnsi="Calibri"/>
              </w:rPr>
              <w:t>.</w:t>
            </w:r>
            <w:r>
              <w:rPr>
                <w:rFonts w:ascii="Calibri" w:hAnsi="Calibri"/>
              </w:rPr>
              <w:t>0</w:t>
            </w:r>
          </w:p>
        </w:tc>
      </w:tr>
      <w:tr w:rsidR="00806CFF" w:rsidRPr="00472300" w14:paraId="2FEADA49" w14:textId="77777777" w:rsidTr="00472300">
        <w:tc>
          <w:tcPr>
            <w:tcW w:w="1951" w:type="dxa"/>
            <w:vAlign w:val="center"/>
          </w:tcPr>
          <w:p w14:paraId="7C123C4B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Status</w:t>
            </w:r>
          </w:p>
        </w:tc>
        <w:tc>
          <w:tcPr>
            <w:tcW w:w="6565" w:type="dxa"/>
            <w:vAlign w:val="center"/>
          </w:tcPr>
          <w:p w14:paraId="62A004F3" w14:textId="58552D91" w:rsidR="00806CFF" w:rsidRPr="00472300" w:rsidRDefault="005D2A49" w:rsidP="00472300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Submitted Edition </w:t>
            </w:r>
          </w:p>
        </w:tc>
      </w:tr>
    </w:tbl>
    <w:p w14:paraId="5FC4ED99" w14:textId="77777777" w:rsidR="00806CFF" w:rsidRPr="00472300" w:rsidRDefault="00806CFF">
      <w:pPr>
        <w:rPr>
          <w:rFonts w:ascii="Calibri" w:hAnsi="Calibri"/>
        </w:rPr>
      </w:pPr>
    </w:p>
    <w:p w14:paraId="20DBE093" w14:textId="77777777" w:rsidR="003268BD" w:rsidRPr="00472300" w:rsidRDefault="003268BD">
      <w:pPr>
        <w:rPr>
          <w:rFonts w:ascii="Calibri" w:hAnsi="Calibri"/>
        </w:rPr>
      </w:pPr>
    </w:p>
    <w:p w14:paraId="2E4320A6" w14:textId="77777777" w:rsidR="003268BD" w:rsidRPr="00472300" w:rsidRDefault="003268BD" w:rsidP="003268BD">
      <w:pPr>
        <w:rPr>
          <w:rFonts w:ascii="Calibri" w:hAnsi="Calibri"/>
        </w:rPr>
      </w:pPr>
    </w:p>
    <w:p w14:paraId="60485173" w14:textId="77777777" w:rsidR="003268BD" w:rsidRPr="00472300" w:rsidRDefault="003268BD" w:rsidP="003268BD">
      <w:pPr>
        <w:rPr>
          <w:rFonts w:ascii="Calibri" w:hAnsi="Calibri"/>
        </w:rPr>
      </w:pPr>
    </w:p>
    <w:p w14:paraId="51699E1D" w14:textId="77777777" w:rsidR="003268BD" w:rsidRPr="00472300" w:rsidRDefault="003268BD" w:rsidP="003268BD">
      <w:pPr>
        <w:rPr>
          <w:rFonts w:ascii="Calibri" w:hAnsi="Calibri"/>
        </w:rPr>
      </w:pPr>
    </w:p>
    <w:p w14:paraId="5BE3A99B" w14:textId="77777777" w:rsidR="003268BD" w:rsidRPr="00472300" w:rsidRDefault="003268BD" w:rsidP="003268BD">
      <w:pPr>
        <w:rPr>
          <w:rFonts w:ascii="Calibri" w:hAnsi="Calibri"/>
        </w:rPr>
      </w:pPr>
    </w:p>
    <w:p w14:paraId="47EE8ECD" w14:textId="77777777" w:rsidR="003268BD" w:rsidRPr="00472300" w:rsidRDefault="003268BD" w:rsidP="003268BD">
      <w:pPr>
        <w:rPr>
          <w:rFonts w:ascii="Calibri" w:hAnsi="Calibri"/>
        </w:rPr>
      </w:pPr>
    </w:p>
    <w:p w14:paraId="25E9331A" w14:textId="77777777" w:rsidR="003268BD" w:rsidRPr="00472300" w:rsidRDefault="003268BD" w:rsidP="003268BD">
      <w:pPr>
        <w:rPr>
          <w:rFonts w:ascii="Calibri" w:hAnsi="Calibri"/>
        </w:rPr>
      </w:pPr>
    </w:p>
    <w:p w14:paraId="7E5A441C" w14:textId="77777777" w:rsidR="003268BD" w:rsidRPr="00472300" w:rsidRDefault="003268BD" w:rsidP="003268BD">
      <w:pPr>
        <w:rPr>
          <w:rFonts w:ascii="Calibri" w:hAnsi="Calibri"/>
        </w:rPr>
      </w:pPr>
    </w:p>
    <w:p w14:paraId="67F3D3F1" w14:textId="77777777" w:rsidR="003268BD" w:rsidRPr="00472300" w:rsidRDefault="003268BD" w:rsidP="003268BD">
      <w:pPr>
        <w:tabs>
          <w:tab w:val="left" w:pos="5340"/>
        </w:tabs>
        <w:rPr>
          <w:rFonts w:ascii="Calibri" w:hAnsi="Calibri"/>
        </w:rPr>
      </w:pPr>
      <w:r w:rsidRPr="00472300">
        <w:rPr>
          <w:rFonts w:ascii="Calibri" w:hAnsi="Calibri"/>
        </w:rPr>
        <w:tab/>
      </w:r>
    </w:p>
    <w:p w14:paraId="4F626D04" w14:textId="77777777" w:rsidR="00806CFF" w:rsidRPr="00472300" w:rsidRDefault="00806CFF" w:rsidP="003268BD">
      <w:pPr>
        <w:rPr>
          <w:rFonts w:ascii="Calibri" w:hAnsi="Calibri"/>
        </w:rPr>
        <w:sectPr w:rsidR="00806CFF" w:rsidRPr="00472300" w:rsidSect="00806CFF"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titlePg/>
        </w:sectPr>
      </w:pPr>
    </w:p>
    <w:p w14:paraId="0DFD137D" w14:textId="77777777" w:rsidR="00806CFF" w:rsidRPr="00472300" w:rsidRDefault="00806CFF">
      <w:pPr>
        <w:rPr>
          <w:rFonts w:ascii="Calibri" w:hAnsi="Calibri"/>
        </w:rPr>
      </w:pPr>
    </w:p>
    <w:p w14:paraId="40E15E81" w14:textId="77777777" w:rsidR="00806CFF" w:rsidRPr="00472300" w:rsidRDefault="00806CFF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>Project description</w:t>
      </w:r>
    </w:p>
    <w:p w14:paraId="7962F543" w14:textId="77777777" w:rsidR="00B05A80" w:rsidRDefault="00B05A80" w:rsidP="00B05A80">
      <w:pPr>
        <w:rPr>
          <w:rFonts w:ascii="Calibri" w:hAnsi="Calibri"/>
        </w:rPr>
      </w:pPr>
    </w:p>
    <w:p w14:paraId="718290B5" w14:textId="7F6466AF" w:rsidR="00E5655D" w:rsidRPr="005E5A68" w:rsidRDefault="002C67FB" w:rsidP="005E5A68">
      <w:pPr>
        <w:rPr>
          <w:rFonts w:cs="Times"/>
          <w:szCs w:val="22"/>
          <w:lang w:val="en-US"/>
        </w:rPr>
      </w:pPr>
      <w:r w:rsidRPr="005E5A68">
        <w:t>My project is to create a web application</w:t>
      </w:r>
      <w:r w:rsidR="00E5655D" w:rsidRPr="005E5A68">
        <w:t xml:space="preserve"> in JavaS</w:t>
      </w:r>
      <w:r w:rsidR="00B05A80" w:rsidRPr="005E5A68">
        <w:t>cript</w:t>
      </w:r>
      <w:r w:rsidRPr="005E5A68">
        <w:t xml:space="preserve"> that uses a webcam, which is pointed at </w:t>
      </w:r>
      <w:r w:rsidR="00F41F57" w:rsidRPr="005E5A68">
        <w:t>a user’s</w:t>
      </w:r>
      <w:r w:rsidRPr="005E5A68">
        <w:t xml:space="preserve"> face</w:t>
      </w:r>
      <w:r w:rsidR="00581400" w:rsidRPr="005E5A68">
        <w:t xml:space="preserve">, </w:t>
      </w:r>
      <w:r w:rsidR="007C4654" w:rsidRPr="005E5A68">
        <w:t>to calculate their heart rate.</w:t>
      </w:r>
      <w:r w:rsidR="008A6E76" w:rsidRPr="005E5A68">
        <w:t xml:space="preserve"> </w:t>
      </w:r>
      <w:r w:rsidR="002306B1" w:rsidRPr="005E5A68">
        <w:t xml:space="preserve">Using the </w:t>
      </w:r>
      <w:r w:rsidR="00D3278D" w:rsidRPr="005E5A68">
        <w:t>paper “</w:t>
      </w:r>
      <w:r w:rsidR="00B05A80" w:rsidRPr="005E5A68">
        <w:t>R</w:t>
      </w:r>
      <w:r w:rsidR="00B05A80" w:rsidRPr="005E5A68">
        <w:t xml:space="preserve">obust Contact-Free Heart </w:t>
      </w:r>
      <w:r w:rsidR="00B05A80" w:rsidRPr="005E5A68">
        <w:t xml:space="preserve">Rate Measurement </w:t>
      </w:r>
      <w:r w:rsidR="00E5655D" w:rsidRPr="005E5A68">
        <w:t>from</w:t>
      </w:r>
      <w:r w:rsidR="00B05A80" w:rsidRPr="005E5A68">
        <w:t xml:space="preserve"> </w:t>
      </w:r>
      <w:r w:rsidR="00B05A80" w:rsidRPr="005E5A68">
        <w:t>Human Face Videos Using a Webcam</w:t>
      </w:r>
      <w:r w:rsidR="00D3278D" w:rsidRPr="005E5A68">
        <w:t>”</w:t>
      </w:r>
      <w:r w:rsidR="00B05A80" w:rsidRPr="005E5A68">
        <w:t xml:space="preserve"> </w:t>
      </w:r>
      <w:r w:rsidR="00D3278D" w:rsidRPr="005E5A68">
        <w:t>[1]</w:t>
      </w:r>
      <w:r w:rsidR="00B05A80" w:rsidRPr="005E5A68">
        <w:t xml:space="preserve">, which was written by </w:t>
      </w:r>
      <w:r w:rsidR="00B05A80" w:rsidRPr="005E5A68">
        <w:rPr>
          <w:rFonts w:cs="Times"/>
          <w:szCs w:val="22"/>
          <w:lang w:val="en-US"/>
        </w:rPr>
        <w:t>Muhammad Waqar</w:t>
      </w:r>
      <w:r w:rsidR="00B05A80" w:rsidRPr="005E5A68">
        <w:rPr>
          <w:rFonts w:cs="Times"/>
          <w:szCs w:val="22"/>
          <w:lang w:val="en-US"/>
        </w:rPr>
        <w:t xml:space="preserve">, </w:t>
      </w:r>
      <w:r w:rsidR="00B05A80" w:rsidRPr="005E5A68">
        <w:rPr>
          <w:rFonts w:cs="Times"/>
          <w:szCs w:val="22"/>
          <w:lang w:val="en-US"/>
        </w:rPr>
        <w:t xml:space="preserve">Reyer Zwiggelaar </w:t>
      </w:r>
      <w:r w:rsidR="00B05A80" w:rsidRPr="005E5A68">
        <w:rPr>
          <w:rFonts w:cs="Times"/>
          <w:szCs w:val="22"/>
          <w:lang w:val="en-US"/>
        </w:rPr>
        <w:t xml:space="preserve">and </w:t>
      </w:r>
      <w:r w:rsidR="00B05A80" w:rsidRPr="005E5A68">
        <w:rPr>
          <w:rFonts w:cs="Times"/>
          <w:szCs w:val="22"/>
          <w:lang w:val="en-US"/>
        </w:rPr>
        <w:t>Bernard Tiddeman</w:t>
      </w:r>
      <w:r w:rsidR="00B05A80" w:rsidRPr="005E5A68">
        <w:rPr>
          <w:rFonts w:cs="Times"/>
          <w:szCs w:val="22"/>
          <w:lang w:val="en-US"/>
        </w:rPr>
        <w:t xml:space="preserve"> at Aberystwyth University</w:t>
      </w:r>
      <w:r w:rsidR="00533424" w:rsidRPr="005E5A68">
        <w:rPr>
          <w:rFonts w:cs="Times"/>
          <w:szCs w:val="22"/>
          <w:lang w:val="en-US"/>
        </w:rPr>
        <w:t>, which talks about</w:t>
      </w:r>
      <w:r w:rsidR="00533424" w:rsidRPr="005E5A68">
        <w:rPr>
          <w:rFonts w:cs="Times"/>
          <w:szCs w:val="22"/>
          <w:lang w:val="en-US"/>
        </w:rPr>
        <w:t xml:space="preserve"> a technique of sampling the skin and analyzing the changing of the skin color over each frame</w:t>
      </w:r>
      <w:r w:rsidR="00533424" w:rsidRPr="005E5A68">
        <w:rPr>
          <w:rFonts w:cs="Times"/>
          <w:szCs w:val="22"/>
          <w:lang w:val="en-US"/>
        </w:rPr>
        <w:t xml:space="preserve"> to build up a representation of a heart rate</w:t>
      </w:r>
      <w:r w:rsidR="00533424" w:rsidRPr="005E5A68">
        <w:rPr>
          <w:rFonts w:cs="Times"/>
          <w:szCs w:val="22"/>
          <w:lang w:val="en-US"/>
        </w:rPr>
        <w:t>.</w:t>
      </w:r>
    </w:p>
    <w:p w14:paraId="66046433" w14:textId="5EBCA144" w:rsidR="00E5655D" w:rsidRPr="005E5A68" w:rsidRDefault="00E5655D" w:rsidP="005E5A68">
      <w:pPr>
        <w:rPr>
          <w:rFonts w:cs="Times"/>
          <w:szCs w:val="22"/>
          <w:lang w:val="en-US"/>
        </w:rPr>
      </w:pPr>
      <w:r w:rsidRPr="005E5A68">
        <w:rPr>
          <w:rFonts w:cs="Times"/>
          <w:szCs w:val="22"/>
          <w:lang w:val="en-US"/>
        </w:rPr>
        <w:t xml:space="preserve">In the paper, they used a webcam to record videos of </w:t>
      </w:r>
      <w:r w:rsidR="00533424" w:rsidRPr="005E5A68">
        <w:rPr>
          <w:rFonts w:cs="Times"/>
          <w:szCs w:val="22"/>
          <w:lang w:val="en-US"/>
        </w:rPr>
        <w:t xml:space="preserve">people’s </w:t>
      </w:r>
      <w:r w:rsidRPr="005E5A68">
        <w:rPr>
          <w:rFonts w:cs="Times"/>
          <w:szCs w:val="22"/>
          <w:lang w:val="en-US"/>
        </w:rPr>
        <w:t xml:space="preserve">heads looking straight </w:t>
      </w:r>
      <w:r w:rsidR="00E53934" w:rsidRPr="005E5A68">
        <w:rPr>
          <w:rFonts w:cs="Times"/>
          <w:szCs w:val="22"/>
          <w:lang w:val="en-US"/>
        </w:rPr>
        <w:t>into a</w:t>
      </w:r>
      <w:r w:rsidRPr="005E5A68">
        <w:rPr>
          <w:rFonts w:cs="Times"/>
          <w:szCs w:val="22"/>
          <w:lang w:val="en-US"/>
        </w:rPr>
        <w:t xml:space="preserve"> webcam. They then would run these videos through a series of scripts using different programs such as </w:t>
      </w:r>
      <w:r w:rsidR="00533424" w:rsidRPr="005E5A68">
        <w:rPr>
          <w:rFonts w:cs="Times"/>
          <w:szCs w:val="22"/>
          <w:lang w:val="en-US"/>
        </w:rPr>
        <w:t xml:space="preserve">for </w:t>
      </w:r>
      <w:r w:rsidRPr="005E5A68">
        <w:rPr>
          <w:rFonts w:cs="Times"/>
          <w:szCs w:val="22"/>
          <w:lang w:val="en-US"/>
        </w:rPr>
        <w:t xml:space="preserve">tracking </w:t>
      </w:r>
      <w:r w:rsidR="00533424" w:rsidRPr="005E5A68">
        <w:rPr>
          <w:rFonts w:cs="Times"/>
          <w:szCs w:val="22"/>
          <w:lang w:val="en-US"/>
        </w:rPr>
        <w:t xml:space="preserve">they used OpenCV </w:t>
      </w:r>
      <w:r w:rsidRPr="005E5A68">
        <w:rPr>
          <w:rFonts w:cs="Times"/>
          <w:szCs w:val="22"/>
          <w:lang w:val="en-US"/>
        </w:rPr>
        <w:t xml:space="preserve">in C/C++ and the analysis of the video using various matlab scripts to get the </w:t>
      </w:r>
      <w:r w:rsidR="00E53934" w:rsidRPr="005E5A68">
        <w:rPr>
          <w:rFonts w:cs="Times"/>
          <w:szCs w:val="22"/>
          <w:lang w:val="en-US"/>
        </w:rPr>
        <w:t xml:space="preserve">final </w:t>
      </w:r>
      <w:r w:rsidRPr="005E5A68">
        <w:rPr>
          <w:rFonts w:cs="Times"/>
          <w:szCs w:val="22"/>
          <w:lang w:val="en-US"/>
        </w:rPr>
        <w:t>heart rate</w:t>
      </w:r>
      <w:r w:rsidR="00E53934" w:rsidRPr="005E5A68">
        <w:rPr>
          <w:rFonts w:cs="Times"/>
          <w:szCs w:val="22"/>
          <w:lang w:val="en-US"/>
        </w:rPr>
        <w:t xml:space="preserve"> out</w:t>
      </w:r>
      <w:r w:rsidRPr="005E5A68">
        <w:rPr>
          <w:rFonts w:cs="Times"/>
          <w:szCs w:val="22"/>
          <w:lang w:val="en-US"/>
        </w:rPr>
        <w:t>.</w:t>
      </w:r>
      <w:r w:rsidR="00E53934" w:rsidRPr="005E5A68">
        <w:rPr>
          <w:rFonts w:cs="Times"/>
          <w:szCs w:val="22"/>
          <w:lang w:val="en-US"/>
        </w:rPr>
        <w:t xml:space="preserve"> </w:t>
      </w:r>
    </w:p>
    <w:p w14:paraId="057C4694" w14:textId="7DD0F607" w:rsidR="001E7A85" w:rsidRPr="005E5A68" w:rsidRDefault="001E7A85" w:rsidP="005E5A68">
      <w:pPr>
        <w:rPr>
          <w:rFonts w:cs="Times"/>
          <w:szCs w:val="22"/>
          <w:lang w:val="en-US"/>
        </w:rPr>
      </w:pPr>
      <w:r w:rsidRPr="005E5A68">
        <w:rPr>
          <w:rFonts w:cs="Times"/>
          <w:szCs w:val="22"/>
          <w:lang w:val="en-US"/>
        </w:rPr>
        <w:t xml:space="preserve">In my </w:t>
      </w:r>
      <w:r w:rsidR="00D22BC4" w:rsidRPr="005E5A68">
        <w:rPr>
          <w:rFonts w:cs="Times"/>
          <w:szCs w:val="22"/>
          <w:lang w:val="en-US"/>
        </w:rPr>
        <w:t>project,</w:t>
      </w:r>
      <w:r w:rsidRPr="005E5A68">
        <w:rPr>
          <w:rFonts w:cs="Times"/>
          <w:szCs w:val="22"/>
          <w:lang w:val="en-US"/>
        </w:rPr>
        <w:t xml:space="preserve"> I will try to make the process </w:t>
      </w:r>
      <w:r w:rsidR="00CC0EDB" w:rsidRPr="005E5A68">
        <w:rPr>
          <w:rFonts w:cs="Times"/>
          <w:szCs w:val="22"/>
          <w:lang w:val="en-US"/>
        </w:rPr>
        <w:t xml:space="preserve">real-time, by using JavaScript and wrappers for OpenCV to do face detection. I will then try to recreate the algorithms used in matlab to do the analysis on the data to give back a heart rate </w:t>
      </w:r>
      <w:r w:rsidR="00533424" w:rsidRPr="005E5A68">
        <w:rPr>
          <w:rFonts w:cs="Times"/>
          <w:szCs w:val="22"/>
          <w:lang w:val="en-US"/>
        </w:rPr>
        <w:t>in real time. One of my aims is to make sure the user does not have to download any plugins or external software to make it work.</w:t>
      </w:r>
    </w:p>
    <w:p w14:paraId="20F34844" w14:textId="5766662E" w:rsidR="00F8061C" w:rsidRDefault="00CC0EDB" w:rsidP="005E5A68">
      <w:pPr>
        <w:rPr>
          <w:rFonts w:ascii="Times" w:hAnsi="Times" w:cs="Times"/>
          <w:szCs w:val="22"/>
          <w:lang w:val="en-US"/>
        </w:rPr>
      </w:pPr>
      <w:r w:rsidRPr="005E5A68">
        <w:rPr>
          <w:rFonts w:cs="Times"/>
          <w:szCs w:val="22"/>
          <w:lang w:val="en-US"/>
        </w:rPr>
        <w:t xml:space="preserve">I believe making this technology available as a website and real-time will </w:t>
      </w:r>
      <w:r w:rsidR="00533424" w:rsidRPr="005E5A68">
        <w:rPr>
          <w:rFonts w:cs="Times"/>
          <w:szCs w:val="22"/>
          <w:lang w:val="en-US"/>
        </w:rPr>
        <w:t xml:space="preserve">have many applications in the real world such as heart rate monitoring on the go and analyzing patterns while </w:t>
      </w:r>
      <w:r w:rsidR="00D22BC4" w:rsidRPr="005E5A68">
        <w:rPr>
          <w:rFonts w:cs="Times"/>
          <w:szCs w:val="22"/>
          <w:lang w:val="en-US"/>
        </w:rPr>
        <w:t>you’re</w:t>
      </w:r>
      <w:r w:rsidR="00533424" w:rsidRPr="005E5A68">
        <w:rPr>
          <w:rFonts w:cs="Times"/>
          <w:szCs w:val="22"/>
          <w:lang w:val="en-US"/>
        </w:rPr>
        <w:t xml:space="preserve"> at your desk working. </w:t>
      </w:r>
    </w:p>
    <w:p w14:paraId="547B626D" w14:textId="77777777" w:rsidR="00D22BC4" w:rsidRPr="00533424" w:rsidRDefault="00D22BC4" w:rsidP="00533424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Cs w:val="22"/>
          <w:lang w:val="en-US"/>
        </w:rPr>
      </w:pPr>
    </w:p>
    <w:p w14:paraId="30282488" w14:textId="77777777" w:rsidR="00806CFF" w:rsidRDefault="00675C3A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>Proposed tasks</w:t>
      </w:r>
    </w:p>
    <w:p w14:paraId="1C7BE16B" w14:textId="77777777" w:rsidR="00D22BC4" w:rsidRDefault="00D22BC4" w:rsidP="00D22BC4"/>
    <w:p w14:paraId="4578DC85" w14:textId="79B6334B" w:rsidR="005E5A68" w:rsidRPr="005E5A68" w:rsidRDefault="005E5A68" w:rsidP="005E5A68">
      <w:r w:rsidRPr="005E5A68">
        <w:t>The first area is going to be about getting the sample of pixels to run the analysis on. To do that I will need to access the webcam feed and send</w:t>
      </w:r>
      <w:r w:rsidR="008B6458" w:rsidRPr="005E5A68">
        <w:t xml:space="preserve"> it to the server over sockets. I will need it on the server for the next task which is face detection</w:t>
      </w:r>
      <w:r w:rsidR="00341716" w:rsidRPr="005E5A68">
        <w:t xml:space="preserve">. This must be done on the server as currently I will be using OpenCV to do the task. I plan to spend some time researching this area as ideally I would like to use a pure JavaScript approach so I do not have to send all the streaming data which would slow down the processing as it would be a lot of data. </w:t>
      </w:r>
      <w:r w:rsidRPr="005E5A68">
        <w:t>From the face detection, I will then be able to sample the cheek area to do the analysis.</w:t>
      </w:r>
    </w:p>
    <w:p w14:paraId="5F35D54B" w14:textId="77777777" w:rsidR="005E5A68" w:rsidRPr="005E5A68" w:rsidRDefault="005E5A68" w:rsidP="005E5A68"/>
    <w:p w14:paraId="5177F8C7" w14:textId="0212BD94" w:rsidR="003712ED" w:rsidRPr="005E5A68" w:rsidRDefault="005E5A68" w:rsidP="005E5A68">
      <w:r w:rsidRPr="005E5A68">
        <w:t xml:space="preserve">The next area is the analysis this area is a lot more of an unknown to me and I expect it to be a lot harder as there will be less help available online. I will start off with </w:t>
      </w:r>
      <w:r w:rsidR="00341716" w:rsidRPr="005E5A68">
        <w:t>implement</w:t>
      </w:r>
      <w:r w:rsidRPr="005E5A68">
        <w:t>ing</w:t>
      </w:r>
      <w:r w:rsidR="00341716" w:rsidRPr="005E5A68">
        <w:t xml:space="preserve"> a robust mean algorithm, for this I will need to split my signals to RGB which should be </w:t>
      </w:r>
      <w:r w:rsidRPr="005E5A68">
        <w:t>easy with OpenCV</w:t>
      </w:r>
      <w:r w:rsidR="00341716" w:rsidRPr="005E5A68">
        <w:t xml:space="preserve">. I believe </w:t>
      </w:r>
      <w:r w:rsidRPr="005E5A68">
        <w:t>robust mean</w:t>
      </w:r>
      <w:r w:rsidR="00341716" w:rsidRPr="005E5A68">
        <w:t xml:space="preserve"> will take a while to implement due to a lot of complex math and I need to research more into the details of robust mean. With the means I </w:t>
      </w:r>
      <w:r w:rsidRPr="005E5A68">
        <w:t xml:space="preserve">then need to run </w:t>
      </w:r>
      <w:r w:rsidR="00341716" w:rsidRPr="005E5A68">
        <w:t>two</w:t>
      </w:r>
      <w:r w:rsidRPr="005E5A68">
        <w:t xml:space="preserve"> different</w:t>
      </w:r>
      <w:r w:rsidR="00341716" w:rsidRPr="005E5A68">
        <w:t xml:space="preserve"> analysis</w:t>
      </w:r>
      <w:r w:rsidRPr="005E5A68">
        <w:t xml:space="preserve"> approaches</w:t>
      </w:r>
      <w:r w:rsidR="00341716" w:rsidRPr="005E5A68">
        <w:t xml:space="preserve"> on the data, detrending and independent Component Analysis</w:t>
      </w:r>
      <w:r w:rsidRPr="005E5A68">
        <w:t>. This</w:t>
      </w:r>
      <w:r w:rsidR="00341716" w:rsidRPr="005E5A68">
        <w:t xml:space="preserve"> will just be implementing mathematical formulas where I should be able to use other code to refer to when writing. I then need to find the heart rate signal using a method called PPG signal Identification. A stretch goal of the product is going to be implementing a filter based pulse signal Extraction due to the complexity of completing it.</w:t>
      </w:r>
    </w:p>
    <w:p w14:paraId="5205942C" w14:textId="77777777" w:rsidR="001E35A3" w:rsidRPr="00D22BC4" w:rsidRDefault="001E35A3" w:rsidP="00153323">
      <w:pPr>
        <w:pStyle w:val="ListParagraph"/>
      </w:pPr>
    </w:p>
    <w:p w14:paraId="0F0E485B" w14:textId="77777777" w:rsidR="00F8061C" w:rsidRPr="00472300" w:rsidRDefault="00F8061C" w:rsidP="00F8061C">
      <w:pPr>
        <w:rPr>
          <w:rFonts w:ascii="Calibri" w:hAnsi="Calibri"/>
        </w:rPr>
      </w:pPr>
    </w:p>
    <w:p w14:paraId="31FA8175" w14:textId="77777777" w:rsidR="00806CFF" w:rsidRDefault="00806CFF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>Project deliverables</w:t>
      </w:r>
    </w:p>
    <w:p w14:paraId="40C4008A" w14:textId="79C0CD0F" w:rsidR="00892A2E" w:rsidRPr="00F962AE" w:rsidRDefault="00F155C8" w:rsidP="00892A2E">
      <w:pPr>
        <w:pStyle w:val="NormalWeb"/>
        <w:rPr>
          <w:rFonts w:asciiTheme="minorHAnsi" w:hAnsiTheme="minorHAnsi"/>
        </w:rPr>
      </w:pPr>
      <w:r w:rsidRPr="00F962AE">
        <w:rPr>
          <w:rFonts w:asciiTheme="minorHAnsi" w:hAnsiTheme="minorHAnsi"/>
          <w:iCs/>
        </w:rPr>
        <w:t>In the p</w:t>
      </w:r>
      <w:r w:rsidR="00892A2E" w:rsidRPr="00F962AE">
        <w:rPr>
          <w:rFonts w:asciiTheme="minorHAnsi" w:hAnsiTheme="minorHAnsi"/>
          <w:iCs/>
        </w:rPr>
        <w:t xml:space="preserve">rogress </w:t>
      </w:r>
      <w:r w:rsidRPr="00F962AE">
        <w:rPr>
          <w:rFonts w:asciiTheme="minorHAnsi" w:hAnsiTheme="minorHAnsi"/>
          <w:iCs/>
        </w:rPr>
        <w:t>report, I plan to deliver a</w:t>
      </w:r>
      <w:r w:rsidR="00892A2E" w:rsidRPr="00F962AE">
        <w:rPr>
          <w:rFonts w:asciiTheme="minorHAnsi" w:hAnsiTheme="minorHAnsi"/>
          <w:iCs/>
        </w:rPr>
        <w:t xml:space="preserve"> </w:t>
      </w:r>
      <w:r w:rsidRPr="00F962AE">
        <w:rPr>
          <w:rFonts w:asciiTheme="minorHAnsi" w:hAnsiTheme="minorHAnsi"/>
        </w:rPr>
        <w:t>d</w:t>
      </w:r>
      <w:r w:rsidR="00892A2E" w:rsidRPr="00F962AE">
        <w:rPr>
          <w:rFonts w:asciiTheme="minorHAnsi" w:hAnsiTheme="minorHAnsi"/>
        </w:rPr>
        <w:t xml:space="preserve">ocument </w:t>
      </w:r>
      <w:r w:rsidRPr="00F962AE">
        <w:rPr>
          <w:rFonts w:asciiTheme="minorHAnsi" w:hAnsiTheme="minorHAnsi"/>
        </w:rPr>
        <w:t>which gives a clear indication of the items I have finished</w:t>
      </w:r>
      <w:r w:rsidR="00096E21" w:rsidRPr="00F962AE">
        <w:rPr>
          <w:rFonts w:asciiTheme="minorHAnsi" w:hAnsiTheme="minorHAnsi"/>
        </w:rPr>
        <w:t>,</w:t>
      </w:r>
      <w:r w:rsidRPr="00F962AE">
        <w:rPr>
          <w:rFonts w:asciiTheme="minorHAnsi" w:hAnsiTheme="minorHAnsi"/>
        </w:rPr>
        <w:t xml:space="preserve"> </w:t>
      </w:r>
      <w:r w:rsidR="00F962AE" w:rsidRPr="00F962AE">
        <w:rPr>
          <w:rFonts w:asciiTheme="minorHAnsi" w:hAnsiTheme="minorHAnsi"/>
        </w:rPr>
        <w:t>working on</w:t>
      </w:r>
      <w:r w:rsidRPr="00F962AE">
        <w:rPr>
          <w:rFonts w:asciiTheme="minorHAnsi" w:hAnsiTheme="minorHAnsi"/>
        </w:rPr>
        <w:t xml:space="preserve"> and not started. I will give an update</w:t>
      </w:r>
      <w:r w:rsidR="00F962AE" w:rsidRPr="00F962AE">
        <w:rPr>
          <w:rFonts w:asciiTheme="minorHAnsi" w:hAnsiTheme="minorHAnsi"/>
        </w:rPr>
        <w:t>d</w:t>
      </w:r>
      <w:r w:rsidRPr="00F962AE">
        <w:rPr>
          <w:rFonts w:asciiTheme="minorHAnsi" w:hAnsiTheme="minorHAnsi"/>
        </w:rPr>
        <w:t xml:space="preserve"> plan for items to be completed and I will be able to give a better </w:t>
      </w:r>
      <w:r w:rsidR="00482515">
        <w:rPr>
          <w:rFonts w:asciiTheme="minorHAnsi" w:hAnsiTheme="minorHAnsi"/>
        </w:rPr>
        <w:t>i</w:t>
      </w:r>
      <w:r w:rsidRPr="00F962AE">
        <w:rPr>
          <w:rFonts w:asciiTheme="minorHAnsi" w:hAnsiTheme="minorHAnsi"/>
        </w:rPr>
        <w:t xml:space="preserve">dea of whether the project will hit the final deadline. </w:t>
      </w:r>
    </w:p>
    <w:p w14:paraId="00697B02" w14:textId="21D6D417" w:rsidR="00892A2E" w:rsidRPr="00F962AE" w:rsidRDefault="00F155C8" w:rsidP="00892A2E">
      <w:pPr>
        <w:pStyle w:val="NormalWeb"/>
        <w:rPr>
          <w:rFonts w:asciiTheme="minorHAnsi" w:hAnsiTheme="minorHAnsi"/>
        </w:rPr>
      </w:pPr>
      <w:r w:rsidRPr="00F962AE">
        <w:rPr>
          <w:rFonts w:asciiTheme="minorHAnsi" w:hAnsiTheme="minorHAnsi"/>
          <w:iCs/>
        </w:rPr>
        <w:t>I plan to make two types of d</w:t>
      </w:r>
      <w:r w:rsidR="00892A2E" w:rsidRPr="00F962AE">
        <w:rPr>
          <w:rFonts w:asciiTheme="minorHAnsi" w:hAnsiTheme="minorHAnsi"/>
          <w:iCs/>
        </w:rPr>
        <w:t>ocumentation</w:t>
      </w:r>
      <w:r w:rsidRPr="00F962AE">
        <w:rPr>
          <w:rFonts w:asciiTheme="minorHAnsi" w:hAnsiTheme="minorHAnsi"/>
          <w:iCs/>
        </w:rPr>
        <w:t xml:space="preserve">, one </w:t>
      </w:r>
      <w:r w:rsidR="00482515">
        <w:rPr>
          <w:rFonts w:asciiTheme="minorHAnsi" w:hAnsiTheme="minorHAnsi"/>
          <w:iCs/>
        </w:rPr>
        <w:t>of a</w:t>
      </w:r>
      <w:r w:rsidRPr="00F962AE">
        <w:rPr>
          <w:rFonts w:asciiTheme="minorHAnsi" w:hAnsiTheme="minorHAnsi"/>
          <w:iCs/>
        </w:rPr>
        <w:t xml:space="preserve"> detailed description of the </w:t>
      </w:r>
      <w:r w:rsidR="00703EDC" w:rsidRPr="00F962AE">
        <w:rPr>
          <w:rFonts w:asciiTheme="minorHAnsi" w:hAnsiTheme="minorHAnsi"/>
          <w:iCs/>
        </w:rPr>
        <w:t xml:space="preserve">implementation so it </w:t>
      </w:r>
      <w:r w:rsidR="00482515">
        <w:rPr>
          <w:rFonts w:asciiTheme="minorHAnsi" w:hAnsiTheme="minorHAnsi"/>
          <w:iCs/>
        </w:rPr>
        <w:t>can</w:t>
      </w:r>
      <w:r w:rsidR="00703EDC" w:rsidRPr="00F962AE">
        <w:rPr>
          <w:rFonts w:asciiTheme="minorHAnsi" w:hAnsiTheme="minorHAnsi"/>
          <w:iCs/>
        </w:rPr>
        <w:t xml:space="preserve"> be taken further </w:t>
      </w:r>
      <w:r w:rsidR="00482515">
        <w:rPr>
          <w:rFonts w:asciiTheme="minorHAnsi" w:hAnsiTheme="minorHAnsi"/>
          <w:iCs/>
        </w:rPr>
        <w:t>by</w:t>
      </w:r>
      <w:r w:rsidR="00703EDC" w:rsidRPr="00F962AE">
        <w:rPr>
          <w:rFonts w:asciiTheme="minorHAnsi" w:hAnsiTheme="minorHAnsi"/>
          <w:iCs/>
        </w:rPr>
        <w:t xml:space="preserve"> others and so people know how to run the program. The second will be documentation of how to use the website and the features which are available. </w:t>
      </w:r>
    </w:p>
    <w:p w14:paraId="13A4BAF9" w14:textId="2A14211A" w:rsidR="00892A2E" w:rsidRPr="00F962AE" w:rsidRDefault="00703EDC" w:rsidP="00892A2E">
      <w:pPr>
        <w:pStyle w:val="NormalWeb"/>
        <w:rPr>
          <w:rFonts w:asciiTheme="minorHAnsi" w:hAnsiTheme="minorHAnsi"/>
        </w:rPr>
      </w:pPr>
      <w:r w:rsidRPr="00F962AE">
        <w:rPr>
          <w:rFonts w:asciiTheme="minorHAnsi" w:hAnsiTheme="minorHAnsi"/>
        </w:rPr>
        <w:t xml:space="preserve">Pulse signal extraction as stated above is a stretch goal which will bring a fair bit of work so this will be a separate deliverable for me. </w:t>
      </w:r>
    </w:p>
    <w:p w14:paraId="20CE2665" w14:textId="06AA1CA8" w:rsidR="00811ED2" w:rsidRPr="00F962AE" w:rsidRDefault="00703EDC" w:rsidP="00811ED2">
      <w:pPr>
        <w:pStyle w:val="NormalWeb"/>
        <w:rPr>
          <w:rFonts w:asciiTheme="minorHAnsi" w:hAnsiTheme="minorHAnsi"/>
        </w:rPr>
      </w:pPr>
      <w:r w:rsidRPr="00F962AE">
        <w:rPr>
          <w:rFonts w:asciiTheme="minorHAnsi" w:hAnsiTheme="minorHAnsi"/>
          <w:iCs/>
        </w:rPr>
        <w:t>I will have the actual project to deliver which will be in the form of source code and a website with a demo to show of</w:t>
      </w:r>
      <w:r w:rsidR="00E30810">
        <w:rPr>
          <w:rFonts w:asciiTheme="minorHAnsi" w:hAnsiTheme="minorHAnsi"/>
          <w:iCs/>
        </w:rPr>
        <w:t>f</w:t>
      </w:r>
      <w:r w:rsidRPr="00F962AE">
        <w:rPr>
          <w:rFonts w:asciiTheme="minorHAnsi" w:hAnsiTheme="minorHAnsi"/>
          <w:iCs/>
        </w:rPr>
        <w:t xml:space="preserve"> its features and </w:t>
      </w:r>
      <w:r w:rsidR="00E30810">
        <w:rPr>
          <w:rFonts w:asciiTheme="minorHAnsi" w:hAnsiTheme="minorHAnsi"/>
          <w:iCs/>
        </w:rPr>
        <w:t>how it all</w:t>
      </w:r>
      <w:r w:rsidRPr="00F962AE">
        <w:rPr>
          <w:rFonts w:asciiTheme="minorHAnsi" w:hAnsiTheme="minorHAnsi"/>
          <w:iCs/>
        </w:rPr>
        <w:t xml:space="preserve"> work.</w:t>
      </w:r>
      <w:r w:rsidR="00811ED2" w:rsidRPr="00F962AE">
        <w:rPr>
          <w:rFonts w:asciiTheme="minorHAnsi" w:hAnsiTheme="minorHAnsi"/>
        </w:rPr>
        <w:t xml:space="preserve"> </w:t>
      </w:r>
    </w:p>
    <w:p w14:paraId="572CB2A7" w14:textId="4D799A95" w:rsidR="00811ED2" w:rsidRPr="00F962AE" w:rsidRDefault="00703EDC" w:rsidP="00811ED2">
      <w:pPr>
        <w:pStyle w:val="NormalWeb"/>
        <w:rPr>
          <w:rFonts w:asciiTheme="minorHAnsi" w:hAnsiTheme="minorHAnsi"/>
        </w:rPr>
      </w:pPr>
      <w:r w:rsidRPr="00F962AE">
        <w:rPr>
          <w:rFonts w:asciiTheme="minorHAnsi" w:hAnsiTheme="minorHAnsi"/>
          <w:iCs/>
        </w:rPr>
        <w:t xml:space="preserve">The last </w:t>
      </w:r>
      <w:r w:rsidR="004174E1" w:rsidRPr="00F962AE">
        <w:rPr>
          <w:rFonts w:asciiTheme="minorHAnsi" w:hAnsiTheme="minorHAnsi"/>
          <w:iCs/>
        </w:rPr>
        <w:t>deliverable is the final report; this document is about the process I took and how I delivered my software. That will include the challenges I hit and how I organised myself to meet my deadlines.</w:t>
      </w:r>
      <w:r w:rsidR="00811ED2" w:rsidRPr="00F962AE">
        <w:rPr>
          <w:rFonts w:asciiTheme="minorHAnsi" w:hAnsiTheme="minorHAnsi"/>
        </w:rPr>
        <w:t xml:space="preserve"> </w:t>
      </w:r>
    </w:p>
    <w:p w14:paraId="53EB9A57" w14:textId="77777777" w:rsidR="00634DE3" w:rsidRPr="00634DE3" w:rsidRDefault="00634DE3" w:rsidP="00634DE3"/>
    <w:p w14:paraId="64DE2D2D" w14:textId="77777777" w:rsidR="00806CFF" w:rsidRPr="00472300" w:rsidRDefault="00806CFF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 xml:space="preserve">Initial </w:t>
      </w:r>
      <w:r w:rsidR="00675C3A" w:rsidRPr="00472300">
        <w:rPr>
          <w:rFonts w:ascii="Calibri" w:hAnsi="Calibri"/>
        </w:rPr>
        <w:t xml:space="preserve">annotated </w:t>
      </w:r>
      <w:r w:rsidRPr="00472300">
        <w:rPr>
          <w:rFonts w:ascii="Calibri" w:hAnsi="Calibri"/>
        </w:rPr>
        <w:t>bibliography</w:t>
      </w:r>
    </w:p>
    <w:p w14:paraId="68E1E730" w14:textId="77777777" w:rsidR="00A82D60" w:rsidRPr="00472300" w:rsidRDefault="00A82D60" w:rsidP="00806CFF">
      <w:pPr>
        <w:rPr>
          <w:rFonts w:ascii="Calibri" w:hAnsi="Calibri"/>
        </w:rPr>
      </w:pPr>
    </w:p>
    <w:p w14:paraId="056CD293" w14:textId="77777777" w:rsidR="00206D44" w:rsidRPr="00206D44" w:rsidRDefault="004174E1" w:rsidP="00522736">
      <w:pPr>
        <w:pStyle w:val="ListParagraph"/>
        <w:numPr>
          <w:ilvl w:val="0"/>
          <w:numId w:val="3"/>
        </w:numPr>
        <w:spacing w:after="120"/>
        <w:contextualSpacing w:val="0"/>
        <w:rPr>
          <w:rFonts w:ascii="Calibri" w:hAnsi="Calibri"/>
        </w:rPr>
      </w:pPr>
      <w:bookmarkStart w:id="0" w:name="_Ref180721199"/>
      <w:r w:rsidRPr="005E5A68">
        <w:rPr>
          <w:rFonts w:cs="Times"/>
          <w:szCs w:val="22"/>
          <w:lang w:val="en-US"/>
        </w:rPr>
        <w:t>Muhammad Waqar, Reyer Zwiggelaar and Bernard Tiddeman</w:t>
      </w:r>
      <w:r w:rsidR="00B40716" w:rsidRPr="00472300">
        <w:rPr>
          <w:rFonts w:ascii="Calibri" w:hAnsi="Calibri"/>
          <w:lang w:val="en-US"/>
        </w:rPr>
        <w:t xml:space="preserve">. </w:t>
      </w:r>
      <w:r w:rsidRPr="005E5A68">
        <w:t>Robust Contact-Free Heart Rate Measurement from Human Face Videos Using a Webcam”</w:t>
      </w:r>
      <w:r w:rsidR="00B40716" w:rsidRPr="00472300">
        <w:rPr>
          <w:rFonts w:ascii="Calibri" w:hAnsi="Calibri"/>
          <w:lang w:val="en-US"/>
        </w:rPr>
        <w:t xml:space="preserve">, </w:t>
      </w:r>
      <w:r w:rsidR="00206D44">
        <w:rPr>
          <w:rFonts w:ascii="Calibri" w:hAnsi="Calibri"/>
          <w:lang w:val="en-US"/>
        </w:rPr>
        <w:t>Unpublished</w:t>
      </w:r>
      <w:r w:rsidR="00B40716" w:rsidRPr="00472300">
        <w:rPr>
          <w:rFonts w:ascii="Calibri" w:hAnsi="Calibri"/>
          <w:lang w:val="en-US"/>
        </w:rPr>
        <w:t xml:space="preserve">. </w:t>
      </w:r>
      <w:r w:rsidR="00206D44">
        <w:rPr>
          <w:rFonts w:ascii="Calibri" w:hAnsi="Calibri"/>
          <w:lang w:val="en-US"/>
        </w:rPr>
        <w:t>Available form Aberystwyth Computer Science Department</w:t>
      </w:r>
    </w:p>
    <w:p w14:paraId="3D6EF9A6" w14:textId="4C3C6CF4" w:rsidR="00B40716" w:rsidRPr="00472300" w:rsidRDefault="00512FA7" w:rsidP="00206D44">
      <w:pPr>
        <w:pStyle w:val="ListParagraph"/>
        <w:spacing w:after="120"/>
        <w:ind w:left="680"/>
        <w:contextualSpacing w:val="0"/>
        <w:rPr>
          <w:rFonts w:ascii="Calibri" w:hAnsi="Calibri"/>
        </w:rPr>
      </w:pPr>
      <w:r w:rsidRPr="00472300">
        <w:rPr>
          <w:rFonts w:ascii="Calibri" w:hAnsi="Calibri"/>
          <w:lang w:val="en-US"/>
        </w:rPr>
        <w:br/>
      </w:r>
      <w:r w:rsidR="00A50A0C">
        <w:rPr>
          <w:rFonts w:ascii="Calibri" w:hAnsi="Calibri"/>
          <w:i/>
        </w:rPr>
        <w:t>This paper is unpublished</w:t>
      </w:r>
      <w:r w:rsidR="000B58D5">
        <w:rPr>
          <w:rFonts w:ascii="Calibri" w:hAnsi="Calibri"/>
          <w:i/>
        </w:rPr>
        <w:t>,</w:t>
      </w:r>
      <w:r w:rsidR="00A50A0C">
        <w:rPr>
          <w:rFonts w:ascii="Calibri" w:hAnsi="Calibri"/>
          <w:i/>
        </w:rPr>
        <w:t xml:space="preserve"> at the moment</w:t>
      </w:r>
      <w:r w:rsidR="000B58D5">
        <w:rPr>
          <w:rFonts w:ascii="Calibri" w:hAnsi="Calibri"/>
          <w:i/>
        </w:rPr>
        <w:t>,</w:t>
      </w:r>
      <w:r w:rsidR="00A50A0C">
        <w:rPr>
          <w:rFonts w:ascii="Calibri" w:hAnsi="Calibri"/>
          <w:i/>
        </w:rPr>
        <w:t xml:space="preserve"> but it is</w:t>
      </w:r>
      <w:r w:rsidR="000B58D5">
        <w:rPr>
          <w:rFonts w:ascii="Calibri" w:hAnsi="Calibri"/>
          <w:i/>
        </w:rPr>
        <w:t xml:space="preserve"> the basis for my projects. It describes the techniques that</w:t>
      </w:r>
      <w:r w:rsidR="00E30810">
        <w:rPr>
          <w:rFonts w:ascii="Calibri" w:hAnsi="Calibri"/>
          <w:i/>
        </w:rPr>
        <w:t xml:space="preserve"> are</w:t>
      </w:r>
      <w:r w:rsidR="000B58D5">
        <w:rPr>
          <w:rFonts w:ascii="Calibri" w:hAnsi="Calibri"/>
          <w:i/>
        </w:rPr>
        <w:t xml:space="preserve"> need</w:t>
      </w:r>
      <w:r w:rsidR="00E30810">
        <w:rPr>
          <w:rFonts w:ascii="Calibri" w:hAnsi="Calibri"/>
          <w:i/>
        </w:rPr>
        <w:t>ed</w:t>
      </w:r>
      <w:bookmarkStart w:id="1" w:name="_GoBack"/>
      <w:bookmarkEnd w:id="1"/>
      <w:r w:rsidR="000B58D5">
        <w:rPr>
          <w:rFonts w:ascii="Calibri" w:hAnsi="Calibri"/>
          <w:i/>
        </w:rPr>
        <w:t xml:space="preserve"> to be implemented to get good results out of the webcam feed. It was created in Aberystwyth by </w:t>
      </w:r>
      <w:r w:rsidR="000B58D5" w:rsidRPr="000B58D5">
        <w:rPr>
          <w:rFonts w:ascii="Calibri" w:hAnsi="Calibri"/>
          <w:i/>
        </w:rPr>
        <w:t>Muhammad Waqar, Reyer Zwiggelaar and Bernard Tiddema</w:t>
      </w:r>
      <w:r w:rsidR="000B58D5">
        <w:rPr>
          <w:rFonts w:ascii="Calibri" w:hAnsi="Calibri"/>
          <w:i/>
        </w:rPr>
        <w:t>n.</w:t>
      </w:r>
    </w:p>
    <w:bookmarkEnd w:id="0"/>
    <w:p w14:paraId="1EAE9C1D" w14:textId="63A9D704" w:rsidR="00B40716" w:rsidRPr="00472300" w:rsidRDefault="00D943DD" w:rsidP="00206D44">
      <w:pPr>
        <w:pStyle w:val="ListParagraph"/>
        <w:spacing w:after="120"/>
        <w:ind w:left="680"/>
        <w:contextualSpacing w:val="0"/>
        <w:rPr>
          <w:rFonts w:ascii="Calibri" w:hAnsi="Calibri"/>
        </w:rPr>
      </w:pPr>
      <w:r w:rsidRPr="00472300">
        <w:rPr>
          <w:rFonts w:ascii="Calibri" w:hAnsi="Calibri"/>
          <w:i/>
          <w:lang w:val="en-US"/>
        </w:rPr>
        <w:t xml:space="preserve"> </w:t>
      </w:r>
    </w:p>
    <w:sectPr w:rsidR="00B40716" w:rsidRPr="00472300" w:rsidSect="003268BD">
      <w:headerReference w:type="first" r:id="rId11"/>
      <w:footerReference w:type="first" r:id="rId12"/>
      <w:pgSz w:w="11900" w:h="16840"/>
      <w:pgMar w:top="1440" w:right="1800" w:bottom="1440" w:left="1800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ACD20" w14:textId="77777777" w:rsidR="00FA7E18" w:rsidRDefault="00FA7E18" w:rsidP="00806CFF">
      <w:r>
        <w:separator/>
      </w:r>
    </w:p>
  </w:endnote>
  <w:endnote w:type="continuationSeparator" w:id="0">
    <w:p w14:paraId="3446A6E2" w14:textId="77777777" w:rsidR="00FA7E18" w:rsidRDefault="00FA7E18" w:rsidP="0080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26723" w14:textId="77777777" w:rsidR="00512FA7" w:rsidRDefault="00512FA7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5B7B9C" w14:textId="77777777" w:rsidR="00512FA7" w:rsidRDefault="00512FA7" w:rsidP="00806CFF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A1FDF8" w14:textId="77777777" w:rsidR="00512FA7" w:rsidRDefault="00512FA7" w:rsidP="00806CF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F2B35" w14:textId="7869DC7B" w:rsidR="004174E1" w:rsidRPr="00472300" w:rsidRDefault="004174E1" w:rsidP="004174E1">
    <w:pPr>
      <w:pStyle w:val="Footer"/>
      <w:rPr>
        <w:sz w:val="21"/>
      </w:rPr>
    </w:pPr>
    <w:r w:rsidRPr="00EA5CF6">
      <w:rPr>
        <w:sz w:val="21"/>
      </w:rPr>
      <w:t xml:space="preserve">Web Application that shows Heart Rate </w:t>
    </w:r>
    <w:r>
      <w:rPr>
        <w:sz w:val="21"/>
      </w:rPr>
      <w:t xml:space="preserve">from </w:t>
    </w:r>
    <w:r w:rsidRPr="00EA5CF6">
      <w:rPr>
        <w:sz w:val="21"/>
      </w:rPr>
      <w:t>a Webcam Feed</w:t>
    </w:r>
    <w:r w:rsidRPr="00472300">
      <w:rPr>
        <w:sz w:val="21"/>
      </w:rPr>
      <w:tab/>
      <w:t xml:space="preserve">Page </w:t>
    </w:r>
    <w:r w:rsidRPr="00472300">
      <w:rPr>
        <w:sz w:val="21"/>
      </w:rPr>
      <w:fldChar w:fldCharType="begin"/>
    </w:r>
    <w:r w:rsidRPr="00472300">
      <w:rPr>
        <w:sz w:val="21"/>
      </w:rPr>
      <w:instrText xml:space="preserve"> PAGE  \* MERGEFORMAT </w:instrText>
    </w:r>
    <w:r w:rsidRPr="00472300">
      <w:rPr>
        <w:sz w:val="21"/>
      </w:rPr>
      <w:fldChar w:fldCharType="separate"/>
    </w:r>
    <w:r w:rsidR="00E30810">
      <w:rPr>
        <w:noProof/>
        <w:sz w:val="21"/>
      </w:rPr>
      <w:t>2</w:t>
    </w:r>
    <w:r w:rsidRPr="00472300">
      <w:rPr>
        <w:sz w:val="21"/>
      </w:rPr>
      <w:fldChar w:fldCharType="end"/>
    </w:r>
    <w:r w:rsidR="00E06E97">
      <w:rPr>
        <w:sz w:val="21"/>
      </w:rPr>
      <w:t xml:space="preserve"> </w:t>
    </w:r>
    <w:r w:rsidRPr="00472300">
      <w:rPr>
        <w:sz w:val="21"/>
      </w:rPr>
      <w:t xml:space="preserve">of </w:t>
    </w:r>
    <w:r w:rsidRPr="00472300">
      <w:rPr>
        <w:sz w:val="21"/>
        <w:lang w:val="en-US"/>
      </w:rPr>
      <w:fldChar w:fldCharType="begin"/>
    </w:r>
    <w:r w:rsidRPr="00472300">
      <w:rPr>
        <w:sz w:val="21"/>
        <w:lang w:val="en-US"/>
      </w:rPr>
      <w:instrText xml:space="preserve"> SECTIONPAGES  \* MERGEFORMAT </w:instrText>
    </w:r>
    <w:r w:rsidRPr="00472300">
      <w:rPr>
        <w:sz w:val="21"/>
        <w:lang w:val="en-US"/>
      </w:rPr>
      <w:fldChar w:fldCharType="separate"/>
    </w:r>
    <w:r w:rsidR="00E30810">
      <w:rPr>
        <w:noProof/>
        <w:sz w:val="21"/>
        <w:lang w:val="en-US"/>
      </w:rPr>
      <w:t>2</w:t>
    </w:r>
    <w:r w:rsidRPr="00472300">
      <w:rPr>
        <w:sz w:val="21"/>
        <w:lang w:val="en-US"/>
      </w:rPr>
      <w:fldChar w:fldCharType="end"/>
    </w:r>
  </w:p>
  <w:p w14:paraId="421FAA84" w14:textId="16646FBC" w:rsidR="00512FA7" w:rsidRDefault="00512FA7" w:rsidP="004174E1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DC2A3" w14:textId="6F36282A" w:rsidR="00512FA7" w:rsidRPr="00472300" w:rsidRDefault="00EA5CF6" w:rsidP="003268BD">
    <w:pPr>
      <w:pStyle w:val="Footer"/>
      <w:rPr>
        <w:sz w:val="21"/>
      </w:rPr>
    </w:pPr>
    <w:r w:rsidRPr="00EA5CF6">
      <w:rPr>
        <w:sz w:val="21"/>
      </w:rPr>
      <w:t xml:space="preserve">Web Application that shows Heart Rate </w:t>
    </w:r>
    <w:r w:rsidR="00A67F5B">
      <w:rPr>
        <w:sz w:val="21"/>
      </w:rPr>
      <w:t>f</w:t>
    </w:r>
    <w:r w:rsidR="00364D33">
      <w:rPr>
        <w:sz w:val="21"/>
      </w:rPr>
      <w:t xml:space="preserve">rom </w:t>
    </w:r>
    <w:r w:rsidRPr="00EA5CF6">
      <w:rPr>
        <w:sz w:val="21"/>
      </w:rPr>
      <w:t>a Webcam Feed</w:t>
    </w:r>
    <w:r w:rsidR="00512FA7" w:rsidRPr="00472300">
      <w:rPr>
        <w:sz w:val="21"/>
      </w:rPr>
      <w:tab/>
      <w:t xml:space="preserve">Page </w:t>
    </w:r>
    <w:r w:rsidR="00512FA7" w:rsidRPr="00472300">
      <w:rPr>
        <w:sz w:val="21"/>
      </w:rPr>
      <w:fldChar w:fldCharType="begin"/>
    </w:r>
    <w:r w:rsidR="00512FA7" w:rsidRPr="00472300">
      <w:rPr>
        <w:sz w:val="21"/>
      </w:rPr>
      <w:instrText xml:space="preserve"> PAGE  \* MERGEFORMAT </w:instrText>
    </w:r>
    <w:r w:rsidR="00512FA7" w:rsidRPr="00472300">
      <w:rPr>
        <w:sz w:val="21"/>
      </w:rPr>
      <w:fldChar w:fldCharType="separate"/>
    </w:r>
    <w:r w:rsidR="00096E21">
      <w:rPr>
        <w:noProof/>
        <w:sz w:val="21"/>
      </w:rPr>
      <w:t>1</w:t>
    </w:r>
    <w:r w:rsidR="00512FA7" w:rsidRPr="00472300">
      <w:rPr>
        <w:sz w:val="21"/>
      </w:rPr>
      <w:fldChar w:fldCharType="end"/>
    </w:r>
    <w:r w:rsidR="00512FA7" w:rsidRPr="00472300">
      <w:rPr>
        <w:sz w:val="21"/>
      </w:rPr>
      <w:t xml:space="preserve"> of </w:t>
    </w:r>
    <w:r w:rsidR="00512FA7" w:rsidRPr="00472300">
      <w:rPr>
        <w:sz w:val="21"/>
        <w:lang w:val="en-US"/>
      </w:rPr>
      <w:fldChar w:fldCharType="begin"/>
    </w:r>
    <w:r w:rsidR="00512FA7" w:rsidRPr="00472300">
      <w:rPr>
        <w:sz w:val="21"/>
        <w:lang w:val="en-US"/>
      </w:rPr>
      <w:instrText xml:space="preserve"> SECTIONPAGES  \* MERGEFORMAT </w:instrText>
    </w:r>
    <w:r w:rsidR="00512FA7" w:rsidRPr="00472300">
      <w:rPr>
        <w:sz w:val="21"/>
        <w:lang w:val="en-US"/>
      </w:rPr>
      <w:fldChar w:fldCharType="separate"/>
    </w:r>
    <w:r w:rsidR="00096E21">
      <w:rPr>
        <w:noProof/>
        <w:sz w:val="21"/>
        <w:lang w:val="en-US"/>
      </w:rPr>
      <w:t>2</w:t>
    </w:r>
    <w:r w:rsidR="00512FA7" w:rsidRPr="00472300">
      <w:rPr>
        <w:sz w:val="21"/>
        <w:lang w:val="en-US"/>
      </w:rPr>
      <w:fldChar w:fldCharType="end"/>
    </w:r>
  </w:p>
  <w:p w14:paraId="7860BF2D" w14:textId="77777777" w:rsidR="00512FA7" w:rsidRPr="003268BD" w:rsidRDefault="00512FA7" w:rsidP="003268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84A52" w14:textId="77777777" w:rsidR="00FA7E18" w:rsidRDefault="00FA7E18" w:rsidP="00806CFF">
      <w:r>
        <w:separator/>
      </w:r>
    </w:p>
  </w:footnote>
  <w:footnote w:type="continuationSeparator" w:id="0">
    <w:p w14:paraId="471A7AA0" w14:textId="77777777" w:rsidR="00FA7E18" w:rsidRDefault="00FA7E18" w:rsidP="00806C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A73D6" w14:textId="2F593CF5" w:rsidR="00512FA7" w:rsidRPr="005E5A68" w:rsidRDefault="005E5A68" w:rsidP="005E5A68">
    <w:pPr>
      <w:pStyle w:val="Header"/>
      <w:rPr>
        <w:rFonts w:ascii="Cambria" w:hAnsi="Cambria"/>
        <w:sz w:val="21"/>
      </w:rPr>
    </w:pPr>
    <w:r w:rsidRPr="00472300">
      <w:rPr>
        <w:rFonts w:ascii="Cambria" w:hAnsi="Cambria"/>
        <w:sz w:val="21"/>
      </w:rPr>
      <w:t>O</w:t>
    </w:r>
    <w:r>
      <w:rPr>
        <w:rFonts w:ascii="Cambria" w:hAnsi="Cambria"/>
        <w:sz w:val="21"/>
      </w:rPr>
      <w:t xml:space="preserve">utline Project Specification – </w:t>
    </w:r>
    <w:r w:rsidRPr="00472300">
      <w:rPr>
        <w:rFonts w:ascii="Cambria" w:hAnsi="Cambria"/>
        <w:sz w:val="21"/>
      </w:rPr>
      <w:t>1</w:t>
    </w:r>
    <w:r>
      <w:rPr>
        <w:rFonts w:ascii="Cambria" w:hAnsi="Cambria"/>
        <w:sz w:val="21"/>
      </w:rPr>
      <w:t>.0</w:t>
    </w:r>
    <w:r w:rsidRPr="00472300">
      <w:rPr>
        <w:rFonts w:ascii="Cambria" w:hAnsi="Cambria"/>
        <w:sz w:val="21"/>
      </w:rPr>
      <w:t xml:space="preserve"> (</w:t>
    </w:r>
    <w:r>
      <w:rPr>
        <w:rFonts w:ascii="Cambria" w:hAnsi="Cambria"/>
        <w:sz w:val="21"/>
      </w:rPr>
      <w:t>Final</w:t>
    </w:r>
    <w:r w:rsidRPr="00472300">
      <w:rPr>
        <w:rFonts w:ascii="Cambria" w:hAnsi="Cambria"/>
        <w:sz w:val="21"/>
      </w:rPr>
      <w:t>)</w:t>
    </w:r>
    <w:r w:rsidRPr="00472300">
      <w:rPr>
        <w:rFonts w:ascii="Cambria" w:hAnsi="Cambria"/>
        <w:sz w:val="21"/>
      </w:rPr>
      <w:tab/>
    </w:r>
    <w:r w:rsidRPr="00472300">
      <w:rPr>
        <w:rFonts w:ascii="Cambria" w:hAnsi="Cambria"/>
        <w:sz w:val="21"/>
      </w:rPr>
      <w:tab/>
    </w:r>
    <w:r>
      <w:rPr>
        <w:rFonts w:ascii="Cambria" w:hAnsi="Cambria"/>
        <w:sz w:val="21"/>
      </w:rPr>
      <w:t>Alexander Barnes (ACB12)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A60335" w14:textId="68A18687" w:rsidR="00512FA7" w:rsidRPr="00472300" w:rsidRDefault="00512FA7">
    <w:pPr>
      <w:pStyle w:val="Header"/>
      <w:rPr>
        <w:rFonts w:ascii="Cambria" w:hAnsi="Cambria"/>
        <w:sz w:val="21"/>
      </w:rPr>
    </w:pPr>
    <w:r w:rsidRPr="00472300">
      <w:rPr>
        <w:rFonts w:ascii="Cambria" w:hAnsi="Cambria"/>
        <w:sz w:val="21"/>
      </w:rPr>
      <w:t>O</w:t>
    </w:r>
    <w:r w:rsidR="008010C1">
      <w:rPr>
        <w:rFonts w:ascii="Cambria" w:hAnsi="Cambria"/>
        <w:sz w:val="21"/>
      </w:rPr>
      <w:t xml:space="preserve">utline Project Specification – </w:t>
    </w:r>
    <w:r w:rsidRPr="00472300">
      <w:rPr>
        <w:rFonts w:ascii="Cambria" w:hAnsi="Cambria"/>
        <w:sz w:val="21"/>
      </w:rPr>
      <w:t>1</w:t>
    </w:r>
    <w:r w:rsidR="008010C1">
      <w:rPr>
        <w:rFonts w:ascii="Cambria" w:hAnsi="Cambria"/>
        <w:sz w:val="21"/>
      </w:rPr>
      <w:t>.0</w:t>
    </w:r>
    <w:r w:rsidRPr="00472300">
      <w:rPr>
        <w:rFonts w:ascii="Cambria" w:hAnsi="Cambria"/>
        <w:sz w:val="21"/>
      </w:rPr>
      <w:t xml:space="preserve"> (</w:t>
    </w:r>
    <w:r w:rsidR="008010C1">
      <w:rPr>
        <w:rFonts w:ascii="Cambria" w:hAnsi="Cambria"/>
        <w:sz w:val="21"/>
      </w:rPr>
      <w:t>Final</w:t>
    </w:r>
    <w:r w:rsidRPr="00472300">
      <w:rPr>
        <w:rFonts w:ascii="Cambria" w:hAnsi="Cambria"/>
        <w:sz w:val="21"/>
      </w:rPr>
      <w:t>)</w:t>
    </w:r>
    <w:r w:rsidRPr="00472300">
      <w:rPr>
        <w:rFonts w:ascii="Cambria" w:hAnsi="Cambria"/>
        <w:sz w:val="21"/>
      </w:rPr>
      <w:tab/>
    </w:r>
    <w:r w:rsidRPr="00472300">
      <w:rPr>
        <w:rFonts w:ascii="Cambria" w:hAnsi="Cambria"/>
        <w:sz w:val="21"/>
      </w:rPr>
      <w:tab/>
    </w:r>
    <w:r w:rsidR="00CA5D3A">
      <w:rPr>
        <w:rFonts w:ascii="Cambria" w:hAnsi="Cambria"/>
        <w:sz w:val="21"/>
      </w:rPr>
      <w:t>Alexander Barnes (ACB12)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A03B0"/>
    <w:multiLevelType w:val="multilevel"/>
    <w:tmpl w:val="1E88B58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02AE0"/>
    <w:multiLevelType w:val="hybridMultilevel"/>
    <w:tmpl w:val="4336CD76"/>
    <w:lvl w:ilvl="0" w:tplc="B34AD0DE">
      <w:start w:val="1"/>
      <w:numFmt w:val="decimal"/>
      <w:pStyle w:val="Heading1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8D33AE"/>
    <w:multiLevelType w:val="hybridMultilevel"/>
    <w:tmpl w:val="B0BA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4B6457"/>
    <w:multiLevelType w:val="hybridMultilevel"/>
    <w:tmpl w:val="54083268"/>
    <w:lvl w:ilvl="0" w:tplc="76BEB8FA">
      <w:start w:val="1"/>
      <w:numFmt w:val="decimal"/>
      <w:lvlText w:val="[%1]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61C"/>
    <w:rsid w:val="00021487"/>
    <w:rsid w:val="00096E21"/>
    <w:rsid w:val="000B58D5"/>
    <w:rsid w:val="000E5039"/>
    <w:rsid w:val="000F6AD8"/>
    <w:rsid w:val="0013242C"/>
    <w:rsid w:val="0014230B"/>
    <w:rsid w:val="00153323"/>
    <w:rsid w:val="00195F6D"/>
    <w:rsid w:val="001C349D"/>
    <w:rsid w:val="001E11B0"/>
    <w:rsid w:val="001E35A3"/>
    <w:rsid w:val="001E7A85"/>
    <w:rsid w:val="00206D44"/>
    <w:rsid w:val="00221DC2"/>
    <w:rsid w:val="002306B1"/>
    <w:rsid w:val="002C67FB"/>
    <w:rsid w:val="003268BD"/>
    <w:rsid w:val="003268F4"/>
    <w:rsid w:val="00341716"/>
    <w:rsid w:val="00347FB9"/>
    <w:rsid w:val="00364D33"/>
    <w:rsid w:val="00367C76"/>
    <w:rsid w:val="003712ED"/>
    <w:rsid w:val="003F1AA5"/>
    <w:rsid w:val="004112AE"/>
    <w:rsid w:val="004174E1"/>
    <w:rsid w:val="00456F9E"/>
    <w:rsid w:val="004705A5"/>
    <w:rsid w:val="00472300"/>
    <w:rsid w:val="00482515"/>
    <w:rsid w:val="004849FE"/>
    <w:rsid w:val="004A338B"/>
    <w:rsid w:val="005024CA"/>
    <w:rsid w:val="00512FA7"/>
    <w:rsid w:val="005204D3"/>
    <w:rsid w:val="00522736"/>
    <w:rsid w:val="00533424"/>
    <w:rsid w:val="00536C05"/>
    <w:rsid w:val="00537F87"/>
    <w:rsid w:val="00581400"/>
    <w:rsid w:val="005D2A49"/>
    <w:rsid w:val="005E5A68"/>
    <w:rsid w:val="00622309"/>
    <w:rsid w:val="00634DE3"/>
    <w:rsid w:val="00635C10"/>
    <w:rsid w:val="00675C3A"/>
    <w:rsid w:val="00703EDC"/>
    <w:rsid w:val="00772F27"/>
    <w:rsid w:val="007C4654"/>
    <w:rsid w:val="007C4D2D"/>
    <w:rsid w:val="007F6CEB"/>
    <w:rsid w:val="008010C1"/>
    <w:rsid w:val="00806CFF"/>
    <w:rsid w:val="00811ED2"/>
    <w:rsid w:val="00817A84"/>
    <w:rsid w:val="00823D79"/>
    <w:rsid w:val="008868F2"/>
    <w:rsid w:val="00892A2E"/>
    <w:rsid w:val="008A6E76"/>
    <w:rsid w:val="008B6458"/>
    <w:rsid w:val="008D7B6B"/>
    <w:rsid w:val="00913A09"/>
    <w:rsid w:val="00937FDD"/>
    <w:rsid w:val="009A3E80"/>
    <w:rsid w:val="009C5BCD"/>
    <w:rsid w:val="00A24017"/>
    <w:rsid w:val="00A50A0C"/>
    <w:rsid w:val="00A52E5C"/>
    <w:rsid w:val="00A55B31"/>
    <w:rsid w:val="00A65BA2"/>
    <w:rsid w:val="00A67F5B"/>
    <w:rsid w:val="00A82D60"/>
    <w:rsid w:val="00AC4CF7"/>
    <w:rsid w:val="00AF0151"/>
    <w:rsid w:val="00B017FE"/>
    <w:rsid w:val="00B05A80"/>
    <w:rsid w:val="00B40716"/>
    <w:rsid w:val="00BD079A"/>
    <w:rsid w:val="00CA5D3A"/>
    <w:rsid w:val="00CC0EDB"/>
    <w:rsid w:val="00D16EE9"/>
    <w:rsid w:val="00D22BC4"/>
    <w:rsid w:val="00D3278D"/>
    <w:rsid w:val="00D943DD"/>
    <w:rsid w:val="00DB3A8E"/>
    <w:rsid w:val="00DB68F0"/>
    <w:rsid w:val="00DE6DEB"/>
    <w:rsid w:val="00E06E97"/>
    <w:rsid w:val="00E30810"/>
    <w:rsid w:val="00E53934"/>
    <w:rsid w:val="00E5655D"/>
    <w:rsid w:val="00E74F5E"/>
    <w:rsid w:val="00E77127"/>
    <w:rsid w:val="00EA5CF6"/>
    <w:rsid w:val="00ED7459"/>
    <w:rsid w:val="00F155C8"/>
    <w:rsid w:val="00F41F57"/>
    <w:rsid w:val="00F8061C"/>
    <w:rsid w:val="00F86A3A"/>
    <w:rsid w:val="00F962AE"/>
    <w:rsid w:val="00FA02B2"/>
    <w:rsid w:val="00FA7E18"/>
    <w:rsid w:val="00FD1F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64FEE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5A6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CF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C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06C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CF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CF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06CFF"/>
  </w:style>
  <w:style w:type="paragraph" w:styleId="ListParagraph">
    <w:name w:val="List Paragraph"/>
    <w:basedOn w:val="Normal"/>
    <w:uiPriority w:val="34"/>
    <w:qFormat/>
    <w:rsid w:val="00BD0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71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11ED2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E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E2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eiltaylor:Documents:Teaching:CS39440:MajorMinorProjects-svn:trunk:Resources:MMPTemplates:OutlineProjectSpecification:WordTemplate:MMP_OutlineProjectSpecificatio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9E71FD-CC6A-9D4A-BAD0-56416C91D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HD:Users:neiltaylor:Documents:Teaching:CS39440:MajorMinorProjects-svn:trunk:Resources:MMPTemplates:OutlineProjectSpecification:WordTemplate:MMP_OutlineProjectSpecificationTemplate.dotx</Template>
  <TotalTime>8</TotalTime>
  <Pages>3</Pages>
  <Words>747</Words>
  <Characters>4264</Characters>
  <Application>Microsoft Macintosh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Project description</vt:lpstr>
      <vt:lpstr>Proposed tasks</vt:lpstr>
      <vt:lpstr>Project deliverables</vt:lpstr>
      <vt:lpstr>Initial annotated bibliography</vt:lpstr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Taylor</dc:creator>
  <cp:keywords/>
  <dc:description/>
  <cp:lastModifiedBy>Xander Barnes [acb12]</cp:lastModifiedBy>
  <cp:revision>3</cp:revision>
  <cp:lastPrinted>2017-02-10T14:30:00Z</cp:lastPrinted>
  <dcterms:created xsi:type="dcterms:W3CDTF">2017-02-10T14:30:00Z</dcterms:created>
  <dcterms:modified xsi:type="dcterms:W3CDTF">2017-02-10T14:42:00Z</dcterms:modified>
</cp:coreProperties>
</file>